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D966" w14:textId="77777777" w:rsidR="004A2F70" w:rsidRDefault="00000000">
      <w:r>
        <w:rPr>
          <w:noProof/>
        </w:rPr>
        <w:drawing>
          <wp:anchor distT="0" distB="0" distL="114300" distR="114300" simplePos="0" relativeHeight="251697152" behindDoc="0" locked="0" layoutInCell="1" allowOverlap="1" wp14:anchorId="42DDB89D" wp14:editId="4F0044B6">
            <wp:simplePos x="0" y="0"/>
            <wp:positionH relativeFrom="column">
              <wp:posOffset>5499735</wp:posOffset>
            </wp:positionH>
            <wp:positionV relativeFrom="paragraph">
              <wp:posOffset>-137795</wp:posOffset>
            </wp:positionV>
            <wp:extent cx="965835" cy="1160145"/>
            <wp:effectExtent l="0" t="0" r="9525" b="13335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8E69D" wp14:editId="6593EF79">
                <wp:simplePos x="0" y="0"/>
                <wp:positionH relativeFrom="column">
                  <wp:posOffset>-30480</wp:posOffset>
                </wp:positionH>
                <wp:positionV relativeFrom="paragraph">
                  <wp:posOffset>-455930</wp:posOffset>
                </wp:positionV>
                <wp:extent cx="400050" cy="1236345"/>
                <wp:effectExtent l="0" t="0" r="0" b="1905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" y="1270"/>
                          <a:ext cx="400050" cy="12363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29DD8" w14:textId="77777777" w:rsidR="004A2F70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E69D" id="流程图: 可选过程 139" o:spid="_x0000_s1026" style="position:absolute;left:0;text-align:left;margin-left:-2.4pt;margin-top:-35.9pt;width:31.5pt;height:9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" fillcolor="#ffc000" stroked="f" strokeweight="2pt">
                <v:textbox>
                  <w:txbxContent>
                    <w:p w14:paraId="51229DD8" w14:textId="77777777" w:rsidR="004A2F70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6D802" wp14:editId="59A9C9DF">
                <wp:simplePos x="0" y="0"/>
                <wp:positionH relativeFrom="column">
                  <wp:posOffset>814705</wp:posOffset>
                </wp:positionH>
                <wp:positionV relativeFrom="paragraph">
                  <wp:posOffset>-186690</wp:posOffset>
                </wp:positionV>
                <wp:extent cx="1697990" cy="638175"/>
                <wp:effectExtent l="0" t="0" r="0" b="0"/>
                <wp:wrapNone/>
                <wp:docPr id="1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270510"/>
                          <a:ext cx="169799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9586B9" w14:textId="77777777" w:rsidR="004A2F70" w:rsidRDefault="00000000">
                            <w:pPr>
                              <w:jc w:val="distribute"/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6D802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7" type="#_x0000_t202" style="position:absolute;left:0;text-align:left;margin-left:64.15pt;margin-top:-14.7pt;width:133.7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" filled="f" stroked="f" strokeweight=".5pt">
                <v:textbox>
                  <w:txbxContent>
                    <w:p w14:paraId="189586B9" w14:textId="77777777" w:rsidR="004A2F70" w:rsidRDefault="00000000">
                      <w:pPr>
                        <w:jc w:val="distribute"/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B267AC" wp14:editId="14400E66">
                <wp:simplePos x="0" y="0"/>
                <wp:positionH relativeFrom="column">
                  <wp:posOffset>-450850</wp:posOffset>
                </wp:positionH>
                <wp:positionV relativeFrom="paragraph">
                  <wp:posOffset>-456565</wp:posOffset>
                </wp:positionV>
                <wp:extent cx="7710170" cy="10745470"/>
                <wp:effectExtent l="0" t="0" r="5080" b="1778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646430"/>
                          <a:ext cx="7710170" cy="10745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D7A33" w14:textId="77777777" w:rsidR="004A2F70" w:rsidRDefault="004A2F70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67AC" id="矩形 159" o:spid="_x0000_s1028" style="position:absolute;left:0;text-align:left;margin-left:-35.5pt;margin-top:-35.95pt;width:607.1pt;height:84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" fillcolor="white [3212]" stroked="f" strokeweight="2pt">
                <v:textbox>
                  <w:txbxContent>
                    <w:p w14:paraId="273D7A33" w14:textId="77777777" w:rsidR="004A2F70" w:rsidRDefault="004A2F70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51B85" wp14:editId="3FADAD8F">
                <wp:simplePos x="0" y="0"/>
                <wp:positionH relativeFrom="column">
                  <wp:posOffset>3332480</wp:posOffset>
                </wp:positionH>
                <wp:positionV relativeFrom="paragraph">
                  <wp:posOffset>-466725</wp:posOffset>
                </wp:positionV>
                <wp:extent cx="1677035" cy="0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680" y="-9525"/>
                          <a:ext cx="167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BE47" id="直接连接符 14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-36.75pt" to="394.4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" strokecolor="#4579b8 [3044]"/>
            </w:pict>
          </mc:Fallback>
        </mc:AlternateContent>
      </w:r>
      <w:r>
        <w:rPr>
          <w:rFonts w:hint="eastAsia"/>
        </w:rPr>
        <w:t xml:space="preserve"> </w:t>
      </w:r>
    </w:p>
    <w:p w14:paraId="2B91DDE5" w14:textId="77777777" w:rsidR="004A2F7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824B0" wp14:editId="58D43054">
                <wp:simplePos x="0" y="0"/>
                <wp:positionH relativeFrom="column">
                  <wp:posOffset>872490</wp:posOffset>
                </wp:positionH>
                <wp:positionV relativeFrom="paragraph">
                  <wp:posOffset>124460</wp:posOffset>
                </wp:positionV>
                <wp:extent cx="1530985" cy="302260"/>
                <wp:effectExtent l="0" t="0" r="0" b="0"/>
                <wp:wrapNone/>
                <wp:docPr id="1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25FF8" w14:textId="77777777" w:rsidR="004A2F70" w:rsidRDefault="0000000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求职者：邢妤航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824B0" id="文本框 145" o:spid="_x0000_s1029" type="#_x0000_t202" style="position:absolute;left:0;text-align:left;margin-left:68.7pt;margin-top:9.8pt;width:120.55pt;height:2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" filled="f" stroked="f" strokeweight=".5pt">
                <v:textbox>
                  <w:txbxContent>
                    <w:p w14:paraId="33E25FF8" w14:textId="77777777" w:rsidR="004A2F70" w:rsidRDefault="00000000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求职者：邢妤航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EEFCA" wp14:editId="7251FA16">
                <wp:simplePos x="0" y="0"/>
                <wp:positionH relativeFrom="column">
                  <wp:posOffset>2838450</wp:posOffset>
                </wp:positionH>
                <wp:positionV relativeFrom="paragraph">
                  <wp:posOffset>124460</wp:posOffset>
                </wp:positionV>
                <wp:extent cx="1530985" cy="30226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786765"/>
                          <a:ext cx="15309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8E089" w14:textId="77777777" w:rsidR="004A2F70" w:rsidRDefault="0000000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求职意向：技术类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EEFCA" id="_x0000_s1030" type="#_x0000_t202" style="position:absolute;left:0;text-align:left;margin-left:223.5pt;margin-top:9.8pt;width:120.55pt;height: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" filled="f" stroked="f" strokeweight=".5pt">
                <v:textbox>
                  <w:txbxContent>
                    <w:p w14:paraId="2548E089" w14:textId="77777777" w:rsidR="004A2F70" w:rsidRDefault="00000000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求职意向：技术类</w:t>
                      </w:r>
                    </w:p>
                  </w:txbxContent>
                </v:textbox>
              </v:shape>
            </w:pict>
          </mc:Fallback>
        </mc:AlternateContent>
      </w:r>
    </w:p>
    <w:p w14:paraId="15FA6ABE" w14:textId="0E79994A" w:rsidR="004A2F70" w:rsidRDefault="005C53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D5F74" wp14:editId="63710831">
                <wp:simplePos x="0" y="0"/>
                <wp:positionH relativeFrom="column">
                  <wp:posOffset>51435</wp:posOffset>
                </wp:positionH>
                <wp:positionV relativeFrom="paragraph">
                  <wp:posOffset>7840980</wp:posOffset>
                </wp:positionV>
                <wp:extent cx="6505575" cy="0"/>
                <wp:effectExtent l="0" t="0" r="0" b="0"/>
                <wp:wrapNone/>
                <wp:docPr id="91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F4E08" id="直接连接符 29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17.4pt" to="516.3pt,6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" strokecolor="#bfbfbf" strokeweight="1pt">
                <v:stroke dashstyle="dash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418CD" wp14:editId="28683F39">
                <wp:simplePos x="0" y="0"/>
                <wp:positionH relativeFrom="column">
                  <wp:posOffset>-24765</wp:posOffset>
                </wp:positionH>
                <wp:positionV relativeFrom="paragraph">
                  <wp:posOffset>6944360</wp:posOffset>
                </wp:positionV>
                <wp:extent cx="2986405" cy="767080"/>
                <wp:effectExtent l="0" t="0" r="0" b="0"/>
                <wp:wrapNone/>
                <wp:docPr id="6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3860" y="8018145"/>
                          <a:ext cx="2986405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A48BD21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熟悉python能够用其实现简单功能</w:t>
                            </w:r>
                          </w:p>
                          <w:p w14:paraId="738C4F10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能使用正则匹配</w:t>
                            </w:r>
                          </w:p>
                          <w:p w14:paraId="68C1FBDE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学过C语言以及简单的前端操作</w:t>
                            </w:r>
                          </w:p>
                          <w:p w14:paraId="74E85294" w14:textId="77777777" w:rsidR="004A2F70" w:rsidRDefault="004A2F7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18CD" id="文本框 8" o:spid="_x0000_s1031" type="#_x0000_t202" style="position:absolute;left:0;text-align:left;margin-left:-1.95pt;margin-top:546.8pt;width:235.15pt;height:6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" filled="f" stroked="f">
                <v:textbox>
                  <w:txbxContent>
                    <w:p w14:paraId="1A48BD21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熟悉python能够用其实现简单功能</w:t>
                      </w:r>
                    </w:p>
                    <w:p w14:paraId="738C4F10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能使用正则匹配</w:t>
                      </w:r>
                    </w:p>
                    <w:p w14:paraId="68C1FBDE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学过C语言以及简单的前端操作</w:t>
                      </w:r>
                    </w:p>
                    <w:p w14:paraId="74E85294" w14:textId="77777777" w:rsidR="004A2F70" w:rsidRDefault="004A2F7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4E43E0" wp14:editId="4F8EBDDE">
                <wp:simplePos x="0" y="0"/>
                <wp:positionH relativeFrom="column">
                  <wp:posOffset>71755</wp:posOffset>
                </wp:positionH>
                <wp:positionV relativeFrom="paragraph">
                  <wp:posOffset>6471920</wp:posOffset>
                </wp:positionV>
                <wp:extent cx="1303655" cy="4191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419100"/>
                          <a:chOff x="2955" y="12099"/>
                          <a:chExt cx="2053" cy="660"/>
                        </a:xfrm>
                      </wpg:grpSpPr>
                      <wps:wsp>
                        <wps:cNvPr id="86" name="文本框 29"/>
                        <wps:cNvSpPr txBox="1"/>
                        <wps:spPr>
                          <a:xfrm>
                            <a:off x="3508" y="12099"/>
                            <a:ext cx="1500" cy="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65CDBC" w14:textId="77777777" w:rsidR="004A2F70" w:rsidRDefault="00000000">
                              <w:pP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04040" w:themeColor="text1" w:themeTint="BF"/>
                                  <w:sz w:val="28"/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7" name="组合 107"/>
                        <wpg:cNvGrpSpPr/>
                        <wpg:grpSpPr>
                          <a:xfrm>
                            <a:off x="2955" y="12122"/>
                            <a:ext cx="508" cy="508"/>
                            <a:chOff x="974" y="80018"/>
                            <a:chExt cx="508" cy="508"/>
                          </a:xfrm>
                        </wpg:grpSpPr>
                        <wps:wsp>
                          <wps:cNvPr id="103" name="椭圆 99"/>
                          <wps:cNvSpPr/>
                          <wps:spPr>
                            <a:xfrm>
                              <a:off x="974" y="80018"/>
                              <a:ext cx="508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书"/>
                          <wps:cNvSpPr/>
                          <wps:spPr bwMode="auto">
                            <a:xfrm>
                              <a:off x="1099" y="80132"/>
                              <a:ext cx="259" cy="280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4E43E0" id="Group 2" o:spid="_x0000_s1032" style="position:absolute;left:0;text-align:left;margin-left:5.65pt;margin-top:509.6pt;width:102.65pt;height:33pt;z-index:251672576" coordorigin="2955,12099" coordsize="2053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">
                <v:shape id="文本框 29" o:spid="_x0000_s1033" type="#_x0000_t202" style="position:absolute;left:3508;top:12099;width:150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D65CDBC" w14:textId="77777777" w:rsidR="004A2F70" w:rsidRDefault="00000000">
                        <w:pPr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404040" w:themeColor="text1" w:themeTint="BF"/>
                            <w:sz w:val="28"/>
                          </w:rPr>
                          <w:t>工作技能</w:t>
                        </w:r>
                      </w:p>
                    </w:txbxContent>
                  </v:textbox>
                </v:shape>
                <v:group id="组合 107" o:spid="_x0000_s1034" style="position:absolute;left:2955;top:12122;width:508;height:508" coordorigin="974,80018" coordsize="508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oval id="椭圆 99" o:spid="_x0000_s1035" style="position:absolute;left:974;top:80018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" fillcolor="#ffc000" stroked="f" strokeweight="2pt"/>
                  <v:shape id="书" o:spid="_x0000_s1036" style="position:absolute;left:1099;top:80132;width:259;height:280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hite [3212]" stroked="f">
                    <v:path arrowok="t" o:connecttype="custom" o:connectlocs="48,23;49,23;52,28;40,47;38,48;31,48;31,54;30,56;30,56;28,56;23,52;18,56;17,56;16,54;16,40;18,33;19,33;33,33;31,41;36,41;48,23;35,0;48,1;50,6;36,26;34,27;13,27;7,36;10,40;12,41;12,48;0,37;0,31;16,4;20,1;35,0" o:connectangles="0,0,0,0,0,0,0,0,0,0,0,0,0,0,0,0,0,0,0,0,0,0,0,0,0,0,0,0,0,0,0,0,0,0,0,0"/>
                  </v:shape>
                </v:group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6D128" wp14:editId="3062A766">
                <wp:simplePos x="0" y="0"/>
                <wp:positionH relativeFrom="column">
                  <wp:posOffset>51435</wp:posOffset>
                </wp:positionH>
                <wp:positionV relativeFrom="paragraph">
                  <wp:posOffset>6292215</wp:posOffset>
                </wp:positionV>
                <wp:extent cx="6505575" cy="0"/>
                <wp:effectExtent l="0" t="0" r="0" b="0"/>
                <wp:wrapNone/>
                <wp:docPr id="9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475" y="742315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0C943" id="直接连接符 28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495.45pt" to="516.3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" strokecolor="#bfbfbf" strokeweight="1pt">
                <v:stroke dashstyle="dash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CD2EA" wp14:editId="0DF43334">
                <wp:simplePos x="0" y="0"/>
                <wp:positionH relativeFrom="column">
                  <wp:posOffset>-13335</wp:posOffset>
                </wp:positionH>
                <wp:positionV relativeFrom="paragraph">
                  <wp:posOffset>5321300</wp:posOffset>
                </wp:positionV>
                <wp:extent cx="2992120" cy="526415"/>
                <wp:effectExtent l="0" t="0" r="0" b="0"/>
                <wp:wrapNone/>
                <wp:docPr id="6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6242685"/>
                          <a:ext cx="299212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E8EE59F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Microsoft YaHei" w:hAnsi="Microsoft YaHei" w:hint="eastAsia"/>
                                <w:color w:val="7F7F7F" w:themeColor="text1" w:themeTint="80"/>
                                <w:szCs w:val="21"/>
                              </w:rPr>
                              <w:t xml:space="preserve">2018.04 </w:t>
                            </w:r>
                            <w:r>
                              <w:rPr>
                                <w:rFonts w:ascii="Microsoft YaHei" w:hAnsi="Microsoft YaHei" w:hint="eastAsia"/>
                                <w:color w:val="7F7F7F" w:themeColor="text1" w:themeTint="80"/>
                                <w:szCs w:val="21"/>
                              </w:rPr>
                              <w:t>校数学建模竞赛三等奖</w:t>
                            </w:r>
                          </w:p>
                          <w:p w14:paraId="5B0BE3C5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Microsoft YaHei" w:hAnsi="Microsoft YaHei" w:hint="eastAsia"/>
                                <w:color w:val="7F7F7F" w:themeColor="text1" w:themeTint="80"/>
                                <w:szCs w:val="21"/>
                              </w:rPr>
                              <w:t>2019.10 校三等奖学金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CD2EA" id="文本框 6" o:spid="_x0000_s1037" type="#_x0000_t202" style="position:absolute;left:0;text-align:left;margin-left:-1.05pt;margin-top:419pt;width:235.6pt;height:4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" filled="f" stroked="f">
                <v:textbox>
                  <w:txbxContent>
                    <w:p w14:paraId="4E8EE59F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Microsoft YaHei" w:hAnsi="Microsoft YaHei" w:hint="eastAsia"/>
                          <w:color w:val="7F7F7F" w:themeColor="text1" w:themeTint="80"/>
                          <w:szCs w:val="21"/>
                        </w:rPr>
                        <w:t xml:space="preserve">2018.04 </w:t>
                      </w:r>
                      <w:r>
                        <w:rPr>
                          <w:rFonts w:ascii="Microsoft YaHei" w:hAnsi="Microsoft YaHei" w:hint="eastAsia"/>
                          <w:color w:val="7F7F7F" w:themeColor="text1" w:themeTint="80"/>
                          <w:szCs w:val="21"/>
                        </w:rPr>
                        <w:t>校数学建模竞赛三等奖</w:t>
                      </w:r>
                    </w:p>
                    <w:p w14:paraId="5B0BE3C5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Microsoft YaHei" w:hAnsi="Microsoft YaHei" w:hint="eastAsia"/>
                          <w:color w:val="7F7F7F" w:themeColor="text1" w:themeTint="80"/>
                          <w:szCs w:val="21"/>
                        </w:rPr>
                        <w:t>2019.10 校三等奖学金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CFD59" wp14:editId="467026A8">
                <wp:simplePos x="0" y="0"/>
                <wp:positionH relativeFrom="column">
                  <wp:posOffset>3851910</wp:posOffset>
                </wp:positionH>
                <wp:positionV relativeFrom="paragraph">
                  <wp:posOffset>409575</wp:posOffset>
                </wp:positionV>
                <wp:extent cx="162560" cy="109220"/>
                <wp:effectExtent l="0" t="0" r="8890" b="508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1330960"/>
                          <a:ext cx="16256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22738BD" id="信息" o:spid="_x0000_s1026" style="position:absolute;left:0;text-align:left;margin-left:303.3pt;margin-top:32.25pt;width:12.8pt;height: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" path="m1897867,1805825r587870,509909l3073607,1805825,4820061,3320682r-4668648,l1897867,1805825xm,159634l1788328,1710812,,3261996,,159634xm4974795,156753r,3108119l3183146,1710812,4974795,156753xm35040,l4936434,,2485737,2125709,35040,xe" fillcolor="#ffc000" stroked="f" strokeweight="2pt">
                <v:path arrowok="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7E774" wp14:editId="13C7209D">
                <wp:simplePos x="0" y="0"/>
                <wp:positionH relativeFrom="column">
                  <wp:posOffset>2795905</wp:posOffset>
                </wp:positionH>
                <wp:positionV relativeFrom="paragraph">
                  <wp:posOffset>370840</wp:posOffset>
                </wp:positionV>
                <wp:extent cx="114300" cy="171450"/>
                <wp:effectExtent l="0" t="0" r="0" b="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105" y="1292225"/>
                          <a:ext cx="114300" cy="1714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9B63EC8" id="电话" o:spid="_x0000_s1026" style="position:absolute;left:0;text-align:left;margin-left:220.15pt;margin-top:29.2pt;width:9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ffc000" stroked="f" strokeweight="2pt">
                <v:path arrowok="t" o:connecttype="custom" o:connectlocs="35137,0;41617,6210;50687,37259;48096,45953;32546,54646;62350,120471;77256,111468;86971,113019;111592,136616;112887,145310;98633,166423;85675,168907;150,9936;9221,2484;35137,0" o:connectangles="0,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AE7D9" wp14:editId="43DD4E3E">
                <wp:simplePos x="0" y="0"/>
                <wp:positionH relativeFrom="column">
                  <wp:posOffset>1642110</wp:posOffset>
                </wp:positionH>
                <wp:positionV relativeFrom="paragraph">
                  <wp:posOffset>370840</wp:posOffset>
                </wp:positionV>
                <wp:extent cx="95250" cy="171450"/>
                <wp:effectExtent l="19685" t="0" r="37465" b="0"/>
                <wp:wrapNone/>
                <wp:docPr id="15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1292225"/>
                          <a:ext cx="952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97C0133" id="定位" o:spid="_x0000_s1026" style="position:absolute;left:0;text-align:left;margin-left:129.3pt;margin-top:29.2pt;width:7.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ffc000" stroked="f" strokeweight="2pt">
                <v:path arrowok="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F7545" wp14:editId="18129C41">
                <wp:simplePos x="0" y="0"/>
                <wp:positionH relativeFrom="column">
                  <wp:posOffset>929005</wp:posOffset>
                </wp:positionH>
                <wp:positionV relativeFrom="paragraph">
                  <wp:posOffset>370840</wp:posOffset>
                </wp:positionV>
                <wp:extent cx="161925" cy="171450"/>
                <wp:effectExtent l="0" t="0" r="9525" b="0"/>
                <wp:wrapNone/>
                <wp:docPr id="153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86205" y="1292225"/>
                          <a:ext cx="161925" cy="17145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D2B172E" id="日历" o:spid="_x0000_s1026" style="position:absolute;left:0;text-align:left;margin-left:73.15pt;margin-top:29.2pt;width:12.75pt;height:13.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590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" path="m442,559r,c471,559,471,559,471,559v30,,45,-29,45,-44c516,471,516,471,516,471v,-15,-15,-29,-45,-29c442,442,442,442,442,442v-30,,-44,14,-44,29c398,515,398,515,398,515v,15,14,44,44,44xm442,471r,c471,471,471,471,471,471v,44,,44,,44c442,515,442,515,442,515r,-44xm442,397r,c471,397,471,397,471,397v30,,45,-14,45,-44c516,324,516,324,516,324v,-30,-15,-44,-45,-44c442,280,442,280,442,280v-30,,-44,14,-44,44c398,353,398,353,398,353v,30,14,44,44,44xm442,324r,c471,324,471,324,471,324v,29,,29,,29c442,353,442,353,442,353r,-29xm516,44r,c442,44,442,44,442,44v,-15,,-15,,-15c442,15,427,,412,v,,-14,15,-14,29c398,44,398,44,398,44v-191,,-191,,-191,c207,29,207,29,207,29,207,15,192,,177,v,,-15,15,-15,29c162,44,162,44,162,44v-73,,-73,,-73,c44,44,,74,,118,,559,,559,,559v,45,44,74,89,74c516,633,516,633,516,633v44,,73,-29,73,-74c589,118,589,118,589,118,589,74,560,44,516,44xm560,559r,c560,574,530,589,516,589v-427,,-427,,-427,c59,589,44,574,44,559v,-353,,-353,,-353c560,206,560,206,560,206r,353xm560,162r,c44,162,44,162,44,162v,-44,,-44,,-44c44,103,59,88,89,88v73,,73,,73,c162,103,162,103,162,103v,15,15,15,15,15c192,118,207,118,207,103v,-15,,-15,,-15c398,88,398,88,398,88v,15,,15,,15c398,118,412,118,412,118v15,,30,,30,-15c442,88,442,88,442,88v74,,74,,74,c530,88,560,103,560,118r,44xm118,397r,c162,397,162,397,162,397v15,,45,-14,45,-44c207,324,207,324,207,324v,-30,-30,-44,-45,-44c118,280,118,280,118,280v-15,,-29,14,-29,44c89,353,89,353,89,353v,30,14,44,29,44xm118,324r,c162,324,162,324,162,324v,29,,29,,29c118,353,118,353,118,353r,-29xm280,397r,c324,397,324,397,324,397v15,,30,-14,30,-44c354,324,354,324,354,324v,-30,-15,-44,-30,-44c280,280,280,280,280,280v-15,,-44,14,-44,44c236,353,236,353,236,353v,30,29,44,44,44xm280,324r,c324,324,324,324,324,324v,29,,29,,29c280,353,280,353,280,353r,-29xm118,559r,c162,559,162,559,162,559v15,,45,-29,45,-44c207,471,207,471,207,471v,-15,-30,-29,-45,-29c118,442,118,442,118,442v-15,,-29,14,-29,29c89,515,89,515,89,515v,15,14,44,29,44xm118,471r,c162,471,162,471,162,471v,44,,44,,44c118,515,118,515,118,515r,-44xm280,559r,c324,559,324,559,324,559v15,,30,-29,30,-44c354,471,354,471,354,471v,-15,-15,-29,-30,-29c280,442,280,442,280,442v-15,,-44,14,-44,29c236,515,236,515,236,515v,15,29,44,44,44xm280,471r,c324,471,324,471,324,471v,44,,44,,44c280,515,280,515,280,515r,-44xe" fillcolor="#ffc000" stroked="f">
                <v:path arrowok="t" o:connecttype="custom" o:connectlocs="274404143,429278349;274404143,339429354;231874404,395489178;257508779,361699736;257508779,395489178;257508779,304872174;300621173,248812621;231874404,248812621;257508779,248812621;274404143,271082732;300621173,33789442;257508779,22270381;231874404,33789442;103120152,0;51851404,33789442;51851404,486105911;343150911,90617004;326255547,429278349;25634374,429278349;326255547,429278349;25634374,124406175;94381142,67578613;120598172,79097944;231874404,79097944;257508779,67578613;326255547,124406175;94381142,304872174;94381142,215023179;51851404,271082732;68746768,248812621;68746768,271082732;163127911,304872174;206240030,248812621;137493536,248812621;163127911,248812621;188762285,271082732;68746768,429278349;120598172,395489178;68746768,339429354;68746768,429278349;94381142,361699736;68746768,361699736;188762285,429278349;188762285,339429354;137493536,395489178;163127911,361699736;163127911,395489178" o:connectangles="0,0,0,0,0,0,0,0,0,0,0,0,0,0,0,0,0,0,0,0,0,0,0,0,0,0,0,0,0,0,0,0,0,0,0,0,0,0,0,0,0,0,0,0,0,0,0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012855" wp14:editId="5074F9A1">
                <wp:simplePos x="0" y="0"/>
                <wp:positionH relativeFrom="column">
                  <wp:posOffset>-31750</wp:posOffset>
                </wp:positionH>
                <wp:positionV relativeFrom="paragraph">
                  <wp:posOffset>387985</wp:posOffset>
                </wp:positionV>
                <wp:extent cx="400050" cy="158115"/>
                <wp:effectExtent l="0" t="0" r="0" b="1333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25450" y="1309370"/>
                          <a:ext cx="400050" cy="158115"/>
                        </a:xfrm>
                        <a:prstGeom prst="round2SameRect">
                          <a:avLst>
                            <a:gd name="adj1" fmla="val 43369"/>
                            <a:gd name="adj2" fmla="val 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E903E" w14:textId="77777777" w:rsidR="004A2F70" w:rsidRDefault="004A2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12855" id="同侧圆角矩形 8" o:spid="_x0000_s1038" style="position:absolute;left:0;text-align:left;margin-left:-2.5pt;margin-top:30.55pt;width:31.5pt;height:12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58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" adj="-11796480,,5400" path="m68573,l331477,v37872,,68573,30701,68573,68573l400050,158115r,l,158115r,l,68573c,30701,30701,,68573,xe" fillcolor="#404040 [2429]" stroked="f" strokeweight="2pt">
                <v:stroke joinstyle="miter"/>
                <v:formulas/>
                <v:path arrowok="t" o:connecttype="custom" o:connectlocs="68573,0;331477,0;400050,68573;400050,158115;400050,158115;0,158115;0,158115;0,68573;68573,0" o:connectangles="0,0,0,0,0,0,0,0,0" textboxrect="0,0,400050,158115"/>
                <v:textbox>
                  <w:txbxContent>
                    <w:p w14:paraId="655E903E" w14:textId="77777777" w:rsidR="004A2F70" w:rsidRDefault="004A2F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996A88" wp14:editId="4298C377">
                <wp:simplePos x="0" y="0"/>
                <wp:positionH relativeFrom="column">
                  <wp:posOffset>71755</wp:posOffset>
                </wp:positionH>
                <wp:positionV relativeFrom="paragraph">
                  <wp:posOffset>7936230</wp:posOffset>
                </wp:positionV>
                <wp:extent cx="322580" cy="322580"/>
                <wp:effectExtent l="0" t="0" r="1270" b="127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529" y="81551"/>
                          <a:chExt cx="508" cy="508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529" y="81551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书写"/>
                        <wps:cNvSpPr/>
                        <wps:spPr bwMode="auto">
                          <a:xfrm>
                            <a:off x="644" y="81657"/>
                            <a:ext cx="278" cy="296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E7722" id="组合 101" o:spid="_x0000_s1026" style="position:absolute;left:0;text-align:left;margin-left:5.65pt;margin-top:624.9pt;width:25.4pt;height:25.4pt;z-index:251668480" coordorigin="529,81551" coordsize="508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">
                <v:oval id="椭圆 99" o:spid="_x0000_s1027" style="position:absolute;left:529;top:81551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" fillcolor="#ffc000" stroked="f" strokeweight="2pt"/>
                <v:shape id="书写" o:spid="_x0000_s1028" style="position:absolute;left:644;top:81657;width:278;height:296;visibility:visible;mso-wrap-style:square;v-text-anchor:middle-center" coordsize="3927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fillcolor="white [3212]" stroked="f">
                  <v:path arrowok="t" o:connecttype="custom" o:connectlocs="125128,23211;119223,29428;99596,8669;105501,2418;113092,2176;125355,15128;125128,23211;73059,78301;53432,57508;96611,11813;116239,32605;73059,78301;70334,81168;42856,89492;50706,60410;70334,81168;24980,17097;12717,30188;12717,109076;24980,122132;99110,122132;111372,109076;111372,57232;124057,44142;124057,113877;103197,135671;20471,135671;0,113877;0,26699;20471,3558;85971,3558;73675,17097;24980,17097" o:connectangles="0,0,0,0,0,0,0,0,0,0,0,0,0,0,0,0,0,0,0,0,0,0,0,0,0,0,0,0,0,0,0,0,0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F80D2" wp14:editId="114DFB44">
                <wp:simplePos x="0" y="0"/>
                <wp:positionH relativeFrom="column">
                  <wp:posOffset>422910</wp:posOffset>
                </wp:positionH>
                <wp:positionV relativeFrom="paragraph">
                  <wp:posOffset>7907020</wp:posOffset>
                </wp:positionV>
                <wp:extent cx="952500" cy="419100"/>
                <wp:effectExtent l="0" t="0" r="0" b="0"/>
                <wp:wrapNone/>
                <wp:docPr id="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882840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34CCA1" w14:textId="77777777" w:rsidR="004A2F70" w:rsidRDefault="00000000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F80D2" id="文本框 30" o:spid="_x0000_s1039" type="#_x0000_t202" style="position:absolute;left:0;text-align:left;margin-left:33.3pt;margin-top:622.6pt;width: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" filled="f" stroked="f" strokeweight=".5pt">
                <v:textbox>
                  <w:txbxContent>
                    <w:p w14:paraId="1534CCA1" w14:textId="77777777" w:rsidR="004A2F70" w:rsidRDefault="00000000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AD26A8" wp14:editId="48B0FBC2">
                <wp:simplePos x="0" y="0"/>
                <wp:positionH relativeFrom="column">
                  <wp:posOffset>71755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745" y="77490"/>
                          <a:chExt cx="508" cy="508"/>
                        </a:xfrm>
                      </wpg:grpSpPr>
                      <wps:wsp>
                        <wps:cNvPr id="109" name="椭圆 99"/>
                        <wps:cNvSpPr/>
                        <wps:spPr>
                          <a:xfrm>
                            <a:off x="745" y="77490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图片 115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5" y="77580"/>
                            <a:ext cx="329" cy="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B38920" id="组合 117" o:spid="_x0000_s1026" style="position:absolute;left:0;text-align:left;margin-left:5.65pt;margin-top:389.2pt;width:25.4pt;height:25.4pt;z-index:251681792" coordorigin="745,77490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">
                <v:oval id="椭圆 99" o:spid="_x0000_s1027" style="position:absolute;left:745;top:7749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" fillcolor="#ffc000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5" o:spid="_x0000_s1028" type="#_x0000_t75" alt="奖章" style="position:absolute;left:835;top:77580;width:329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">
                  <v:imagedata r:id="rId8" o:title="奖章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71DB7" wp14:editId="33FBBFF6">
                <wp:simplePos x="0" y="0"/>
                <wp:positionH relativeFrom="column">
                  <wp:posOffset>422910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111017" w14:textId="77777777" w:rsidR="004A2F70" w:rsidRDefault="00000000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71DB7" id="文本框 27" o:spid="_x0000_s1040" type="#_x0000_t202" style="position:absolute;left:0;text-align:left;margin-left:33.3pt;margin-top:387.55pt;width:7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" filled="f" stroked="f" strokeweight=".5pt">
                <v:textbox>
                  <w:txbxContent>
                    <w:p w14:paraId="46111017" w14:textId="77777777" w:rsidR="004A2F70" w:rsidRDefault="00000000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0008F9" wp14:editId="086512AD">
                <wp:simplePos x="0" y="0"/>
                <wp:positionH relativeFrom="column">
                  <wp:posOffset>3474720</wp:posOffset>
                </wp:positionH>
                <wp:positionV relativeFrom="paragraph">
                  <wp:posOffset>4942840</wp:posOffset>
                </wp:positionV>
                <wp:extent cx="322580" cy="322580"/>
                <wp:effectExtent l="0" t="0" r="1270" b="127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833" y="77413"/>
                          <a:chExt cx="508" cy="508"/>
                        </a:xfrm>
                      </wpg:grpSpPr>
                      <wps:wsp>
                        <wps:cNvPr id="119" name="椭圆 99"/>
                        <wps:cNvSpPr/>
                        <wps:spPr>
                          <a:xfrm>
                            <a:off x="6833" y="77413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图片 121" descr="书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77491"/>
                            <a:ext cx="352" cy="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6BCD3" id="组合 129" o:spid="_x0000_s1026" style="position:absolute;left:0;text-align:left;margin-left:273.6pt;margin-top:389.2pt;width:25.4pt;height:25.4pt;z-index:251679744" coordorigin="6833,77413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">
                <v:oval id="椭圆 99" o:spid="_x0000_s1027" style="position:absolute;left:6833;top:77413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" fillcolor="#ffc000" stroked="f" strokeweight="2pt"/>
                <v:shape id="图片 121" o:spid="_x0000_s1028" type="#_x0000_t75" alt="书" style="position:absolute;left:6911;top:77491;width:35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">
                  <v:imagedata r:id="rId10" o:title="书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A1EA3" wp14:editId="55C617FF">
                <wp:simplePos x="0" y="0"/>
                <wp:positionH relativeFrom="column">
                  <wp:posOffset>3880485</wp:posOffset>
                </wp:positionH>
                <wp:positionV relativeFrom="paragraph">
                  <wp:posOffset>4921885</wp:posOffset>
                </wp:positionV>
                <wp:extent cx="952500" cy="419100"/>
                <wp:effectExtent l="0" t="0" r="0" b="0"/>
                <wp:wrapNone/>
                <wp:docPr id="8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685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C98B" w14:textId="77777777" w:rsidR="004A2F70" w:rsidRDefault="00000000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A1EA3" id="文本框 28" o:spid="_x0000_s1041" type="#_x0000_t202" style="position:absolute;left:0;text-align:left;margin-left:305.55pt;margin-top:387.55pt;width: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" filled="f" stroked="f" strokeweight=".5pt">
                <v:textbox>
                  <w:txbxContent>
                    <w:p w14:paraId="664CC98B" w14:textId="77777777" w:rsidR="004A2F70" w:rsidRDefault="00000000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93881A" wp14:editId="55D90797">
                <wp:simplePos x="0" y="0"/>
                <wp:positionH relativeFrom="column">
                  <wp:posOffset>71755</wp:posOffset>
                </wp:positionH>
                <wp:positionV relativeFrom="paragraph">
                  <wp:posOffset>3782060</wp:posOffset>
                </wp:positionV>
                <wp:extent cx="322580" cy="322580"/>
                <wp:effectExtent l="0" t="0" r="1270" b="127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36" y="75777"/>
                          <a:chExt cx="508" cy="508"/>
                        </a:xfrm>
                      </wpg:grpSpPr>
                      <wps:wsp>
                        <wps:cNvPr id="112" name="椭圆 99"/>
                        <wps:cNvSpPr/>
                        <wps:spPr>
                          <a:xfrm>
                            <a:off x="636" y="7577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学士帽"/>
                        <wps:cNvSpPr/>
                        <wps:spPr bwMode="auto">
                          <a:xfrm>
                            <a:off x="716" y="75920"/>
                            <a:ext cx="349" cy="22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1FF57" id="组合 114" o:spid="_x0000_s1026" style="position:absolute;left:0;text-align:left;margin-left:5.65pt;margin-top:297.8pt;width:25.4pt;height:25.4pt;z-index:251675648" coordorigin="636,75777" coordsize="508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">
                <v:oval id="椭圆 99" o:spid="_x0000_s1027" style="position:absolute;left:636;top:75777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" fillcolor="#ffc000" stroked="f" strokeweight="2pt"/>
                <v:shape id="学士帽" o:spid="_x0000_s1028" style="position:absolute;left:716;top:75920;width:349;height:223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123856,54979;82422,36311;35782,54979;22771,49297;22771,66043;26308,71169;22689,76295;26552,94322;15167,94322;19070,76210;15899,71169;18948,66171;18948,47631;0,39301;83357,0;159842,39814;123856,54979;81486,45794;119099,59208;119099,91716;79575,102182;44687,91716;44687,59208;81486,45794;80998,96202;111332,88256;80998,80268;50705,88256;80998,96202" o:connectangles="0,0,0,0,0,0,0,0,0,0,0,0,0,0,0,0,0,0,0,0,0,0,0,0,0,0,0,0,0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503E6" wp14:editId="15735271">
                <wp:simplePos x="0" y="0"/>
                <wp:positionH relativeFrom="column">
                  <wp:posOffset>422910</wp:posOffset>
                </wp:positionH>
                <wp:positionV relativeFrom="paragraph">
                  <wp:posOffset>3747770</wp:posOffset>
                </wp:positionV>
                <wp:extent cx="952500" cy="419100"/>
                <wp:effectExtent l="0" t="0" r="0" b="0"/>
                <wp:wrapNone/>
                <wp:docPr id="8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466915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00A315" w14:textId="77777777" w:rsidR="004A2F70" w:rsidRDefault="00000000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503E6" id="文本框 26" o:spid="_x0000_s1042" type="#_x0000_t202" style="position:absolute;left:0;text-align:left;margin-left:33.3pt;margin-top:295.1pt;width: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" filled="f" stroked="f" strokeweight=".5pt">
                <v:textbox>
                  <w:txbxContent>
                    <w:p w14:paraId="7200A315" w14:textId="77777777" w:rsidR="004A2F70" w:rsidRDefault="00000000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2E8243" wp14:editId="0747FA38">
                <wp:simplePos x="0" y="0"/>
                <wp:positionH relativeFrom="column">
                  <wp:posOffset>71755</wp:posOffset>
                </wp:positionH>
                <wp:positionV relativeFrom="paragraph">
                  <wp:posOffset>1317625</wp:posOffset>
                </wp:positionV>
                <wp:extent cx="322580" cy="322580"/>
                <wp:effectExtent l="0" t="0" r="127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1447" y="71697"/>
                          <a:chExt cx="508" cy="508"/>
                        </a:xfrm>
                      </wpg:grpSpPr>
                      <wps:wsp>
                        <wps:cNvPr id="124" name="椭圆 99"/>
                        <wps:cNvSpPr/>
                        <wps:spPr>
                          <a:xfrm>
                            <a:off x="1447" y="7169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身份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47" y="71797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891DEA" id="组合 127" o:spid="_x0000_s1026" style="position:absolute;left:0;text-align:left;margin-left:5.65pt;margin-top:103.75pt;width:25.4pt;height:25.4pt;z-index:251693056" coordorigin="1447,71697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">
                <v:oval id="椭圆 99" o:spid="_x0000_s1027" style="position:absolute;left:1447;top:71697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" fillcolor="#ffc000" stroked="f" strokeweight="2pt"/>
                <v:shape id="图片 126" o:spid="_x0000_s1028" type="#_x0000_t75" alt="身份" style="position:absolute;left:1547;top:71797;width:308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">
                  <v:imagedata r:id="rId12" o:title="身份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6DA75" wp14:editId="7207A978">
                <wp:simplePos x="0" y="0"/>
                <wp:positionH relativeFrom="column">
                  <wp:posOffset>422910</wp:posOffset>
                </wp:positionH>
                <wp:positionV relativeFrom="paragraph">
                  <wp:posOffset>1282700</wp:posOffset>
                </wp:positionV>
                <wp:extent cx="952500" cy="419100"/>
                <wp:effectExtent l="0" t="0" r="0" b="0"/>
                <wp:wrapNone/>
                <wp:docPr id="8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220408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B61349" w14:textId="77777777" w:rsidR="004A2F70" w:rsidRDefault="00000000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DA75" id="文本框 25" o:spid="_x0000_s1043" type="#_x0000_t202" style="position:absolute;left:0;text-align:left;margin-left:33.3pt;margin-top:101pt;width:7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" filled="f" stroked="f" strokeweight=".5pt">
                <v:textbox>
                  <w:txbxContent>
                    <w:p w14:paraId="69B61349" w14:textId="77777777" w:rsidR="004A2F70" w:rsidRDefault="00000000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D613F" wp14:editId="55888314">
                <wp:simplePos x="0" y="0"/>
                <wp:positionH relativeFrom="column">
                  <wp:posOffset>1394460</wp:posOffset>
                </wp:positionH>
                <wp:positionV relativeFrom="paragraph">
                  <wp:posOffset>3795395</wp:posOffset>
                </wp:positionV>
                <wp:extent cx="5257800" cy="772160"/>
                <wp:effectExtent l="0" t="0" r="0" b="0"/>
                <wp:wrapNone/>
                <wp:docPr id="6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4716780"/>
                          <a:ext cx="525780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4CDBB8D" w14:textId="77777777" w:rsidR="004A2F70" w:rsidRDefault="00000000">
                            <w:pPr>
                              <w:snapToGrid w:val="0"/>
                              <w:spacing w:line="160" w:lineRule="atLeast"/>
                              <w:rPr>
                                <w:rFonts w:ascii="Microsoft YaHei" w:hAnsi="Microsoft YaHei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Microsoft YaHei" w:hAnsi="Microsoft YaHei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2017.9-2021.6       </w:t>
                            </w:r>
                            <w:r>
                              <w:rPr>
                                <w:rFonts w:ascii="Microsoft YaHei" w:hAnsi="Microsoft YaHei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西安邮电大学                        信息工程（本科）</w:t>
                            </w:r>
                          </w:p>
                          <w:p w14:paraId="33A0D981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hAnsi="Microsoft YaHei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C语言程序设计、数据结构、数字图像处理</w:t>
                            </w:r>
                            <w:r>
                              <w:rPr>
                                <w:rFonts w:ascii="Microsoft YaHei" w:hAnsi="Microsoft YaHei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、大学英语、经济数学、计算机应用等</w:t>
                            </w:r>
                            <w:r>
                              <w:rPr>
                                <w:rFonts w:ascii="Microsoft YaHei" w:hAnsi="Microsoft YaHei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613F" id="文本框 5" o:spid="_x0000_s1044" type="#_x0000_t202" style="position:absolute;left:0;text-align:left;margin-left:109.8pt;margin-top:298.85pt;width:414pt;height:6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" filled="f" stroked="f">
                <v:textbox>
                  <w:txbxContent>
                    <w:p w14:paraId="14CDBB8D" w14:textId="77777777" w:rsidR="004A2F70" w:rsidRDefault="00000000">
                      <w:pPr>
                        <w:snapToGrid w:val="0"/>
                        <w:spacing w:line="160" w:lineRule="atLeast"/>
                        <w:rPr>
                          <w:rFonts w:ascii="Microsoft YaHei" w:hAnsi="Microsoft YaHei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Microsoft YaHei" w:hAnsi="Microsoft YaHei" w:hint="eastAsia"/>
                          <w:b/>
                          <w:color w:val="404040" w:themeColor="text1" w:themeTint="BF"/>
                          <w:szCs w:val="21"/>
                        </w:rPr>
                        <w:t xml:space="preserve">2017.9-2021.6       </w:t>
                      </w:r>
                      <w:r>
                        <w:rPr>
                          <w:rFonts w:ascii="Microsoft YaHei" w:hAnsi="Microsoft YaHei" w:hint="eastAsia"/>
                          <w:b/>
                          <w:color w:val="404040" w:themeColor="text1" w:themeTint="BF"/>
                          <w:szCs w:val="21"/>
                        </w:rPr>
                        <w:t>西安邮电大学                        信息工程（本科）</w:t>
                      </w:r>
                    </w:p>
                    <w:p w14:paraId="33A0D981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hAnsi="Microsoft YaHei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C语言程序设计、数据结构、数字图像处理</w:t>
                      </w:r>
                      <w:r>
                        <w:rPr>
                          <w:rFonts w:ascii="Microsoft YaHei" w:hAnsi="Microsoft YaHei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、大学英语、经济数学、计算机应用等</w:t>
                      </w:r>
                      <w:r>
                        <w:rPr>
                          <w:rFonts w:ascii="Microsoft YaHei" w:hAnsi="Microsoft YaHei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98442" wp14:editId="7AF3CAB0">
                <wp:simplePos x="0" y="0"/>
                <wp:positionH relativeFrom="column">
                  <wp:posOffset>1394460</wp:posOffset>
                </wp:positionH>
                <wp:positionV relativeFrom="paragraph">
                  <wp:posOffset>1299210</wp:posOffset>
                </wp:positionV>
                <wp:extent cx="5314950" cy="1983105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2220595"/>
                          <a:ext cx="5314950" cy="198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6B20B999" w14:textId="77777777" w:rsidR="004A2F70" w:rsidRDefault="00000000">
                            <w:pPr>
                              <w:jc w:val="left"/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Microsoft YaHei" w:hAnsi="Microsoft YaHei" w:cs="Microsoft YaHei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月-至今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 xml:space="preserve"> 中软国际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有限公司</w:t>
                            </w:r>
                            <w:r>
                              <w:rPr>
                                <w:rFonts w:ascii="Microsoft YaHei" w:hAnsi="Microsoft YaHei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hAnsi="Microsoft YaHei" w:cs="Microsoft YaHei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初级软件开发工程师</w:t>
                            </w:r>
                          </w:p>
                          <w:p w14:paraId="617D1119" w14:textId="77777777" w:rsidR="004A2F70" w:rsidRDefault="00000000">
                            <w:pPr>
                              <w:pStyle w:val="Style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firstLineChars="0" w:hanging="22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主要负责几个语言的语音模型的训练，包括前期的数据处理，模型的训练测试和验证</w:t>
                            </w:r>
                          </w:p>
                          <w:p w14:paraId="1605E94A" w14:textId="77777777" w:rsidR="004A2F70" w:rsidRDefault="00000000">
                            <w:pPr>
                              <w:pStyle w:val="Style5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（数据处理: 包括文本的清洗和划分；</w:t>
                            </w:r>
                          </w:p>
                          <w:p w14:paraId="7BD3835C" w14:textId="77777777" w:rsidR="004A2F70" w:rsidRDefault="00000000">
                            <w:pPr>
                              <w:pStyle w:val="Style5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100" w:firstLine="20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模型训练: 训练过DNN, TDNN以及Transducer模型各个阶段的训练</w:t>
                            </w:r>
                          </w:p>
                          <w:p w14:paraId="7C636B8F" w14:textId="77777777" w:rsidR="004A2F70" w:rsidRDefault="00000000">
                            <w:pPr>
                              <w:pStyle w:val="Style5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100" w:firstLine="20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验证: 在模型上线之前进行置信度  CC RTF-Latency）</w:t>
                            </w:r>
                          </w:p>
                          <w:p w14:paraId="0D2258FE" w14:textId="77777777" w:rsidR="004A2F70" w:rsidRDefault="00000000">
                            <w:pPr>
                              <w:pStyle w:val="Style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firstLineChars="0" w:hanging="22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其次对于工作期间内客户反馈回来的线上的问题进行验证及修复</w:t>
                            </w:r>
                          </w:p>
                          <w:p w14:paraId="79BCCE7A" w14:textId="77777777" w:rsidR="004A2F70" w:rsidRDefault="00000000">
                            <w:pPr>
                              <w:pStyle w:val="Style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firstLineChars="0" w:hanging="22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hAns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在进行以上工作时，和代码有关问题进行分析修复</w:t>
                            </w:r>
                          </w:p>
                          <w:p w14:paraId="5B4A2617" w14:textId="77777777" w:rsidR="004A2F70" w:rsidRDefault="004A2F70">
                            <w:pPr>
                              <w:pStyle w:val="Style5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  <w:p w14:paraId="46A41F4A" w14:textId="77777777" w:rsidR="004A2F70" w:rsidRDefault="004A2F70">
                            <w:pPr>
                              <w:pStyle w:val="Style5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8442" id="文本框 2" o:spid="_x0000_s1045" type="#_x0000_t202" style="position:absolute;left:0;text-align:left;margin-left:109.8pt;margin-top:102.3pt;width:418.5pt;height:15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" filled="f" stroked="f">
                <v:textbox>
                  <w:txbxContent>
                    <w:p w14:paraId="6B20B999" w14:textId="77777777" w:rsidR="004A2F70" w:rsidRDefault="00000000">
                      <w:pPr>
                        <w:jc w:val="left"/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</w:rPr>
                      </w:pPr>
                      <w:r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21</w:t>
                      </w:r>
                      <w:r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7</w:t>
                      </w:r>
                      <w:r>
                        <w:rPr>
                          <w:rFonts w:ascii="Microsoft YaHei" w:hAnsi="Microsoft YaHei" w:cs="Microsoft YaHei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月-至今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 xml:space="preserve"> 中软国际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有限公司</w:t>
                      </w:r>
                      <w:r>
                        <w:rPr>
                          <w:rFonts w:ascii="Microsoft YaHei" w:hAnsi="Microsoft YaHei" w:hint="eastAsia"/>
                          <w:b/>
                          <w:color w:val="404040" w:themeColor="text1" w:themeTint="BF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Microsoft YaHei" w:hAnsi="Microsoft YaHei" w:cs="Microsoft YaHei" w:hint="eastAsia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初级软件开发工程师</w:t>
                      </w:r>
                    </w:p>
                    <w:p w14:paraId="617D1119" w14:textId="77777777" w:rsidR="004A2F70" w:rsidRDefault="00000000">
                      <w:pPr>
                        <w:pStyle w:val="Style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firstLineChars="0" w:hanging="22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主要负责几个语言的语音模型的训练，包括前期的数据处理，模型的训练测试和验证</w:t>
                      </w:r>
                    </w:p>
                    <w:p w14:paraId="1605E94A" w14:textId="77777777" w:rsidR="004A2F70" w:rsidRDefault="00000000">
                      <w:pPr>
                        <w:pStyle w:val="Style5"/>
                        <w:autoSpaceDE w:val="0"/>
                        <w:autoSpaceDN w:val="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（数据处理: 包括文本的清洗和划分；</w:t>
                      </w:r>
                    </w:p>
                    <w:p w14:paraId="7BD3835C" w14:textId="77777777" w:rsidR="004A2F70" w:rsidRDefault="00000000">
                      <w:pPr>
                        <w:pStyle w:val="Style5"/>
                        <w:autoSpaceDE w:val="0"/>
                        <w:autoSpaceDN w:val="0"/>
                        <w:adjustRightInd w:val="0"/>
                        <w:snapToGrid w:val="0"/>
                        <w:ind w:firstLineChars="100" w:firstLine="20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模型训练: 训练过DNN, TDNN以及Transducer模型各个阶段的训练</w:t>
                      </w:r>
                    </w:p>
                    <w:p w14:paraId="7C636B8F" w14:textId="77777777" w:rsidR="004A2F70" w:rsidRDefault="00000000">
                      <w:pPr>
                        <w:pStyle w:val="Style5"/>
                        <w:autoSpaceDE w:val="0"/>
                        <w:autoSpaceDN w:val="0"/>
                        <w:adjustRightInd w:val="0"/>
                        <w:snapToGrid w:val="0"/>
                        <w:ind w:firstLineChars="100" w:firstLine="20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验证: 在模型上线之前进行置信度  CC RTF-Latency）</w:t>
                      </w:r>
                    </w:p>
                    <w:p w14:paraId="0D2258FE" w14:textId="77777777" w:rsidR="004A2F70" w:rsidRDefault="00000000">
                      <w:pPr>
                        <w:pStyle w:val="Style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firstLineChars="0" w:hanging="22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其次对于工作期间内客户反馈回来的线上的问题进行验证及修复</w:t>
                      </w:r>
                    </w:p>
                    <w:p w14:paraId="79BCCE7A" w14:textId="77777777" w:rsidR="004A2F70" w:rsidRDefault="00000000">
                      <w:pPr>
                        <w:pStyle w:val="Style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firstLineChars="0" w:hanging="22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hAns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在进行以上工作时，和代码有关问题进行分析修复</w:t>
                      </w:r>
                    </w:p>
                    <w:p w14:paraId="5B4A2617" w14:textId="77777777" w:rsidR="004A2F70" w:rsidRDefault="004A2F70">
                      <w:pPr>
                        <w:pStyle w:val="Style5"/>
                        <w:autoSpaceDE w:val="0"/>
                        <w:autoSpaceDN w:val="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  <w:p w14:paraId="46A41F4A" w14:textId="77777777" w:rsidR="004A2F70" w:rsidRDefault="004A2F70">
                      <w:pPr>
                        <w:pStyle w:val="Style5"/>
                        <w:autoSpaceDE w:val="0"/>
                        <w:autoSpaceDN w:val="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B3C5BC" wp14:editId="0CB5AA9F">
                <wp:simplePos x="0" y="0"/>
                <wp:positionH relativeFrom="column">
                  <wp:posOffset>4043680</wp:posOffset>
                </wp:positionH>
                <wp:positionV relativeFrom="paragraph">
                  <wp:posOffset>9182100</wp:posOffset>
                </wp:positionV>
                <wp:extent cx="2804160" cy="514350"/>
                <wp:effectExtent l="0" t="0" r="18415" b="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0" cy="514350"/>
                          <a:chOff x="9244" y="16194"/>
                          <a:chExt cx="4416" cy="810"/>
                        </a:xfrm>
                      </wpg:grpSpPr>
                      <wps:wsp>
                        <wps:cNvPr id="149" name="文本框 149"/>
                        <wps:cNvSpPr txBox="1"/>
                        <wps:spPr>
                          <a:xfrm>
                            <a:off x="9244" y="16194"/>
                            <a:ext cx="4028" cy="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628B2" w14:textId="77777777" w:rsidR="004A2F70" w:rsidRDefault="00000000">
                              <w:pP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</w:pPr>
                              <w:r>
                                <w:rPr>
                                  <w:rFonts w:ascii="Impact" w:hAnsi="Impact" w:cs="Impact"/>
                                  <w:color w:val="FFC000"/>
                                  <w:sz w:val="52"/>
                                  <w:szCs w:val="5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圆角右箭头 155"/>
                        <wps:cNvSpPr/>
                        <wps:spPr>
                          <a:xfrm rot="16200000" flipV="1">
                            <a:off x="13195" y="16243"/>
                            <a:ext cx="450" cy="480"/>
                          </a:xfrm>
                          <a:prstGeom prst="bentArrow">
                            <a:avLst/>
                          </a:prstGeom>
                          <a:solidFill>
                            <a:srgbClr val="FEBF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3C5BC" id="组合 186" o:spid="_x0000_s1046" style="position:absolute;left:0;text-align:left;margin-left:318.4pt;margin-top:723pt;width:220.8pt;height:40.5pt;z-index:251691008" coordorigin="9244,16194" coordsize="4416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">
                <v:shape id="文本框 149" o:spid="_x0000_s1047" type="#_x0000_t202" style="position:absolute;left:9244;top:16194;width:4028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440628B2" w14:textId="77777777" w:rsidR="004A2F70" w:rsidRDefault="00000000">
                        <w:pP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</w:pPr>
                        <w:r>
                          <w:rPr>
                            <w:rFonts w:ascii="Impact" w:hAnsi="Impact" w:cs="Impact"/>
                            <w:color w:val="FFC000"/>
                            <w:sz w:val="52"/>
                            <w:szCs w:val="56"/>
                          </w:rPr>
                          <w:t>Personal resume</w:t>
                        </w:r>
                      </w:p>
                    </w:txbxContent>
                  </v:textbox>
                </v:shape>
                <v:shape id="圆角右箭头 155" o:spid="_x0000_s1048" style="position:absolute;left:13195;top:16243;width:450;height:480;rotation: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" path="m,10000l,5271c,3004,1960,1167,4378,1167r3133,l7511,r2489,2354l7511,4688r,-1167l4378,3521v-1031,,-1867,784,-1867,1750l2511,10000,,10000xe" fillcolor="#febf02" stroked="f" strokeweight="2pt">
                  <v:path arrowok="t" o:connecttype="custom" o:connectlocs="0,480;0,253;197,56;338,56;338,0;450,113;338,225;338,169;197,169;113,253;113,480;0,480" o:connectangles="0,0,0,0,0,0,0,0,0,0,0,0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F49D7" wp14:editId="52A079CC">
                <wp:simplePos x="0" y="0"/>
                <wp:positionH relativeFrom="column">
                  <wp:posOffset>1045845</wp:posOffset>
                </wp:positionH>
                <wp:positionV relativeFrom="paragraph">
                  <wp:posOffset>284480</wp:posOffset>
                </wp:positionV>
                <wp:extent cx="4664075" cy="43561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045" y="1205865"/>
                          <a:ext cx="46640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1049D" w14:textId="7DF62958" w:rsidR="004A2F70" w:rsidRDefault="0000000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C5371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陕西省西安市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</w:t>
                            </w:r>
                            <w:r w:rsidR="005C5371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13572218921  </w:t>
                            </w:r>
                            <w:r w:rsidR="005C5371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2871411905@qq.com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49D7" id="文本框 144" o:spid="_x0000_s1049" type="#_x0000_t202" style="position:absolute;left:0;text-align:left;margin-left:82.35pt;margin-top:22.4pt;width:367.25pt;height:3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" filled="f" stroked="f" strokeweight=".5pt">
                <v:textbox>
                  <w:txbxContent>
                    <w:p w14:paraId="24D1049D" w14:textId="7DF62958" w:rsidR="004A2F70" w:rsidRDefault="00000000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23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岁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 xml:space="preserve"> </w:t>
                      </w:r>
                      <w:r w:rsidR="005C5371">
                        <w:rPr>
                          <w:color w:val="262626" w:themeColor="text1" w:themeTint="D9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陕西省西安市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 xml:space="preserve">    </w:t>
                      </w:r>
                      <w:r w:rsidR="005C5371">
                        <w:rPr>
                          <w:color w:val="262626" w:themeColor="text1" w:themeTint="D9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 xml:space="preserve"> 13572218921  </w:t>
                      </w:r>
                      <w:r w:rsidR="005C5371">
                        <w:rPr>
                          <w:color w:val="262626" w:themeColor="text1" w:themeTint="D9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 xml:space="preserve">    2871411905@qq.com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D65E4" wp14:editId="69FA59A9">
                <wp:simplePos x="0" y="0"/>
                <wp:positionH relativeFrom="column">
                  <wp:posOffset>51435</wp:posOffset>
                </wp:positionH>
                <wp:positionV relativeFrom="paragraph">
                  <wp:posOffset>3579495</wp:posOffset>
                </wp:positionV>
                <wp:extent cx="6505575" cy="0"/>
                <wp:effectExtent l="0" t="0" r="0" b="0"/>
                <wp:wrapNone/>
                <wp:docPr id="8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455803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5A002" id="直接连接符 3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81.85pt" to="516.3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" strokecolor="#bfbfbf" strokeweight="1pt">
                <v:stroke dashstyle="dash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9C070" wp14:editId="755869CB">
                <wp:simplePos x="0" y="0"/>
                <wp:positionH relativeFrom="column">
                  <wp:posOffset>3385185</wp:posOffset>
                </wp:positionH>
                <wp:positionV relativeFrom="paragraph">
                  <wp:posOffset>5321300</wp:posOffset>
                </wp:positionV>
                <wp:extent cx="2896870" cy="532130"/>
                <wp:effectExtent l="0" t="0" r="0" b="0"/>
                <wp:wrapNone/>
                <wp:docPr id="66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42385" y="6242685"/>
                          <a:ext cx="289687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0C9F41A3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的听说写能力</w:t>
                            </w:r>
                          </w:p>
                          <w:p w14:paraId="54A5B048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普通话乙等</w:t>
                            </w:r>
                          </w:p>
                          <w:p w14:paraId="73688F1D" w14:textId="77777777" w:rsidR="004A2F70" w:rsidRDefault="004A2F7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C070" id="文本框 7" o:spid="_x0000_s1050" type="#_x0000_t202" style="position:absolute;left:0;text-align:left;margin-left:266.55pt;margin-top:419pt;width:228.1pt;height:4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" filled="f" stroked="f">
                <v:textbox>
                  <w:txbxContent>
                    <w:p w14:paraId="0C9F41A3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CET-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的听说写能力</w:t>
                      </w:r>
                    </w:p>
                    <w:p w14:paraId="54A5B048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普通话乙等</w:t>
                      </w:r>
                    </w:p>
                    <w:p w14:paraId="73688F1D" w14:textId="77777777" w:rsidR="004A2F70" w:rsidRDefault="004A2F7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F7A2B" wp14:editId="275EB357">
                <wp:simplePos x="0" y="0"/>
                <wp:positionH relativeFrom="column">
                  <wp:posOffset>-24765</wp:posOffset>
                </wp:positionH>
                <wp:positionV relativeFrom="paragraph">
                  <wp:posOffset>8307070</wp:posOffset>
                </wp:positionV>
                <wp:extent cx="4657725" cy="1000125"/>
                <wp:effectExtent l="0" t="0" r="0" b="0"/>
                <wp:wrapNone/>
                <wp:docPr id="68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32435" y="9228455"/>
                          <a:ext cx="46577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00CA3F16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信息工程专</w:t>
                            </w: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业毕业生，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有相关计算机基础</w:t>
                            </w: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；</w:t>
                            </w:r>
                          </w:p>
                          <w:p w14:paraId="69E2E889" w14:textId="4B661BD1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</w:t>
                            </w:r>
                            <w:r w:rsidR="005C5371"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模型训练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方面的前言</w:t>
                            </w: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有一定的了解，善于分析和吸取经验</w:t>
                            </w:r>
                          </w:p>
                          <w:p w14:paraId="40FFBCCB" w14:textId="77777777" w:rsidR="004A2F70" w:rsidRDefault="0000000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</w:t>
                            </w:r>
                            <w:r>
                              <w:rPr>
                                <w:rFonts w:ascii="Microsoft YaHei" w:cs="Microsoft YaHei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</w:rPr>
                              <w:t>沉稳</w:t>
                            </w:r>
                            <w:r>
                              <w:rPr>
                                <w:rFonts w:ascii="Microsoft YaHei" w:cs="Microsoft YaHei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F7A2B" id="文本框 9" o:spid="_x0000_s1051" type="#_x0000_t202" style="position:absolute;left:0;text-align:left;margin-left:-1.95pt;margin-top:654.1pt;width:366.7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" filled="f" stroked="f">
                <v:textbox>
                  <w:txbxContent>
                    <w:p w14:paraId="00CA3F16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本人是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信息工程专</w:t>
                      </w: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业毕业生，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有相关计算机基础</w:t>
                      </w: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；</w:t>
                      </w:r>
                    </w:p>
                    <w:p w14:paraId="69E2E889" w14:textId="4B661BD1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对于</w:t>
                      </w:r>
                      <w:r w:rsidR="005C5371"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模型训练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方面的前言</w:t>
                      </w: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有一定的了解，善于分析和吸取经验</w:t>
                      </w:r>
                    </w:p>
                    <w:p w14:paraId="40FFBCCB" w14:textId="77777777" w:rsidR="004A2F70" w:rsidRDefault="0000000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Microsoft YaHei" w:hAns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个性</w:t>
                      </w:r>
                      <w:r>
                        <w:rPr>
                          <w:rFonts w:ascii="Microsoft YaHei" w:cs="Microsoft YaHei" w:hint="eastAsia"/>
                          <w:color w:val="7F7F7F" w:themeColor="text1" w:themeTint="80"/>
                          <w:kern w:val="0"/>
                          <w:sz w:val="20"/>
                          <w:szCs w:val="20"/>
                        </w:rPr>
                        <w:t>沉稳</w:t>
                      </w:r>
                      <w:r>
                        <w:rPr>
                          <w:rFonts w:ascii="Microsoft YaHei" w:cs="Microsoft YaHei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2E3C6" wp14:editId="2AB91499">
                <wp:simplePos x="0" y="0"/>
                <wp:positionH relativeFrom="column">
                  <wp:posOffset>51435</wp:posOffset>
                </wp:positionH>
                <wp:positionV relativeFrom="paragraph">
                  <wp:posOffset>960120</wp:posOffset>
                </wp:positionV>
                <wp:extent cx="650494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1881505"/>
                          <a:ext cx="6504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B5FA" id="直接连接符 15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75.6pt" to="516.2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" strokecolor="#d8d8d8 [2732]" strokeweight="2.25pt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7FA31" wp14:editId="5F25DDA6">
                <wp:simplePos x="0" y="0"/>
                <wp:positionH relativeFrom="column">
                  <wp:posOffset>51435</wp:posOffset>
                </wp:positionH>
                <wp:positionV relativeFrom="paragraph">
                  <wp:posOffset>4739640</wp:posOffset>
                </wp:positionV>
                <wp:extent cx="6505575" cy="0"/>
                <wp:effectExtent l="0" t="0" r="0" b="0"/>
                <wp:wrapNone/>
                <wp:docPr id="8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" y="5661025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7B24" id="直接连接符 28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373.2pt" to="516.3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" strokecolor="#bfbfbf" strokeweight="1pt">
                <v:stroke dashstyle="dash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51DD1" wp14:editId="2145C613">
                <wp:simplePos x="0" y="0"/>
                <wp:positionH relativeFrom="column">
                  <wp:posOffset>7016115</wp:posOffset>
                </wp:positionH>
                <wp:positionV relativeFrom="paragraph">
                  <wp:posOffset>6315075</wp:posOffset>
                </wp:positionV>
                <wp:extent cx="89535" cy="1259840"/>
                <wp:effectExtent l="0" t="0" r="5715" b="1651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9494" w14:textId="77777777" w:rsidR="004A2F70" w:rsidRDefault="004A2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51DD1" id="矩形 158" o:spid="_x0000_s1052" style="position:absolute;left:0;text-align:left;margin-left:552.45pt;margin-top:497.25pt;width:7.05pt;height:9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" fillcolor="#ffc000" stroked="f" strokeweight="2pt">
                <v:textbox>
                  <w:txbxContent>
                    <w:p w14:paraId="7E4E9494" w14:textId="77777777" w:rsidR="004A2F70" w:rsidRDefault="004A2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9701" wp14:editId="1FC9BB83">
                <wp:simplePos x="0" y="0"/>
                <wp:positionH relativeFrom="column">
                  <wp:posOffset>7016115</wp:posOffset>
                </wp:positionH>
                <wp:positionV relativeFrom="paragraph">
                  <wp:posOffset>2743200</wp:posOffset>
                </wp:positionV>
                <wp:extent cx="89535" cy="2700020"/>
                <wp:effectExtent l="0" t="0" r="5715" b="508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6490" y="3679825"/>
                          <a:ext cx="89535" cy="2700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D89E" w14:textId="77777777" w:rsidR="004A2F70" w:rsidRDefault="004A2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C9701" id="矩形 142" o:spid="_x0000_s1053" style="position:absolute;left:0;text-align:left;margin-left:552.45pt;margin-top:3in;width:7.05pt;height:2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" fillcolor="#ffc000" stroked="f" strokeweight="2pt">
                <v:textbox>
                  <w:txbxContent>
                    <w:p w14:paraId="493ED89E" w14:textId="77777777" w:rsidR="004A2F70" w:rsidRDefault="004A2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B4245" wp14:editId="2B9A14F4">
                <wp:simplePos x="0" y="0"/>
                <wp:positionH relativeFrom="column">
                  <wp:posOffset>7167245</wp:posOffset>
                </wp:positionH>
                <wp:positionV relativeFrom="paragraph">
                  <wp:posOffset>2568575</wp:posOffset>
                </wp:positionV>
                <wp:extent cx="89535" cy="2683510"/>
                <wp:effectExtent l="0" t="0" r="5715" b="25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68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E698" w14:textId="77777777" w:rsidR="004A2F70" w:rsidRDefault="004A2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245" id="矩形 143" o:spid="_x0000_s1054" style="position:absolute;left:0;text-align:left;margin-left:564.35pt;margin-top:202.25pt;width:7.05pt;height:21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" fillcolor="#ffc000" stroked="f" strokeweight="2pt">
                <v:textbox>
                  <w:txbxContent>
                    <w:p w14:paraId="74C9E698" w14:textId="77777777" w:rsidR="004A2F70" w:rsidRDefault="004A2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A2F70">
      <w:pgSz w:w="11906" w:h="16838"/>
      <w:pgMar w:top="720" w:right="720" w:bottom="720" w:left="72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CA53"/>
    <w:multiLevelType w:val="singleLevel"/>
    <w:tmpl w:val="597CCA53"/>
    <w:lvl w:ilvl="0">
      <w:start w:val="1"/>
      <w:numFmt w:val="bullet"/>
      <w:lvlText w:val="•"/>
      <w:lvlJc w:val="left"/>
      <w:pPr>
        <w:ind w:left="420" w:hanging="420"/>
      </w:pPr>
      <w:rPr>
        <w:rFonts w:ascii="Bodoni MT Black" w:hAnsi="Bodoni MT Black" w:cs="Bodoni MT Black" w:hint="default"/>
      </w:rPr>
    </w:lvl>
  </w:abstractNum>
  <w:num w:numId="1" w16cid:durableId="88463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420"/>
  <w:drawingGridHorizontalSpacing w:val="21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EA7F75"/>
    <w:rsid w:val="00022B39"/>
    <w:rsid w:val="000A75E5"/>
    <w:rsid w:val="00273877"/>
    <w:rsid w:val="0038764A"/>
    <w:rsid w:val="003A54F2"/>
    <w:rsid w:val="003F015A"/>
    <w:rsid w:val="00444657"/>
    <w:rsid w:val="004A2F70"/>
    <w:rsid w:val="004B53B2"/>
    <w:rsid w:val="004F6628"/>
    <w:rsid w:val="00514B12"/>
    <w:rsid w:val="005C5371"/>
    <w:rsid w:val="005D1CD5"/>
    <w:rsid w:val="00722022"/>
    <w:rsid w:val="0073272F"/>
    <w:rsid w:val="0078236F"/>
    <w:rsid w:val="008A2313"/>
    <w:rsid w:val="00A74945"/>
    <w:rsid w:val="00AA1A3F"/>
    <w:rsid w:val="00B35F28"/>
    <w:rsid w:val="00C03B17"/>
    <w:rsid w:val="00C14F11"/>
    <w:rsid w:val="00CA7DC5"/>
    <w:rsid w:val="00D47D03"/>
    <w:rsid w:val="00D93420"/>
    <w:rsid w:val="00E23F00"/>
    <w:rsid w:val="00FC6E3E"/>
    <w:rsid w:val="04393E69"/>
    <w:rsid w:val="045B23AF"/>
    <w:rsid w:val="046177EA"/>
    <w:rsid w:val="0E234B5D"/>
    <w:rsid w:val="0EA957A2"/>
    <w:rsid w:val="11F32576"/>
    <w:rsid w:val="1532014A"/>
    <w:rsid w:val="1BEA7F75"/>
    <w:rsid w:val="20FF3CF4"/>
    <w:rsid w:val="21176E64"/>
    <w:rsid w:val="22DE117B"/>
    <w:rsid w:val="2845752B"/>
    <w:rsid w:val="28D065D5"/>
    <w:rsid w:val="2B7A01E7"/>
    <w:rsid w:val="303F2580"/>
    <w:rsid w:val="33994BAE"/>
    <w:rsid w:val="39427DC0"/>
    <w:rsid w:val="39876486"/>
    <w:rsid w:val="3B5A3872"/>
    <w:rsid w:val="3C642299"/>
    <w:rsid w:val="41134DE4"/>
    <w:rsid w:val="44CC6C35"/>
    <w:rsid w:val="45FA3FDB"/>
    <w:rsid w:val="4B26012A"/>
    <w:rsid w:val="4E4F7CA2"/>
    <w:rsid w:val="4E5C341C"/>
    <w:rsid w:val="51196DCE"/>
    <w:rsid w:val="513F42D0"/>
    <w:rsid w:val="59090CA1"/>
    <w:rsid w:val="59DA2841"/>
    <w:rsid w:val="5A107879"/>
    <w:rsid w:val="60023563"/>
    <w:rsid w:val="61C07290"/>
    <w:rsid w:val="6E9E24DB"/>
    <w:rsid w:val="708F3CAD"/>
    <w:rsid w:val="71B46C38"/>
    <w:rsid w:val="74DA53D2"/>
    <w:rsid w:val="764D6BFB"/>
    <w:rsid w:val="766D61E4"/>
    <w:rsid w:val="77591909"/>
    <w:rsid w:val="7AEF6BF7"/>
    <w:rsid w:val="7B400DA4"/>
    <w:rsid w:val="7BD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76C591"/>
  <w15:docId w15:val="{19F1F397-B294-4608-86BE-8BAF55CE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Microsoft YaHei" w:hAnsi="Arial Unicode MS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_Style 5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link w:val="BalloonText"/>
    <w:uiPriority w:val="99"/>
    <w:semiHidden/>
    <w:qFormat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4494;&#21019;&#24847;&#31616;&#21382;&#27169;&#26495;%20&#31616;&#27905;&#39118;&#26684;JM0064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微创意简历模板 简洁风格JM0064号.doc</Template>
  <TotalTime>101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yu hang xing</cp:lastModifiedBy>
  <cp:revision>6</cp:revision>
  <dcterms:created xsi:type="dcterms:W3CDTF">2017-07-29T10:17:00Z</dcterms:created>
  <dcterms:modified xsi:type="dcterms:W3CDTF">2023-06-14T04:25:00Z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1414040755_37521.doc</vt:lpwstr>
  </property>
  <property fmtid="{D5CDD505-2E9C-101B-9397-08002B2CF9AE}" pid="3" name="fileid">
    <vt:lpwstr>513531</vt:lpwstr>
  </property>
  <property fmtid="{D5CDD505-2E9C-101B-9397-08002B2CF9AE}" pid="4" name="KSOProductBuildVer">
    <vt:lpwstr>1033-11.2.0.11537</vt:lpwstr>
  </property>
  <property fmtid="{D5CDD505-2E9C-101B-9397-08002B2CF9AE}" pid="5" name="ICV">
    <vt:lpwstr>05C1653512904172849E613428298488</vt:lpwstr>
  </property>
</Properties>
</file>